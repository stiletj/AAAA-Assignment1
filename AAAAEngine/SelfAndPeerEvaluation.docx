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0735" w14:textId="77777777" w:rsidR="0073140C" w:rsidRDefault="0017431B">
      <w:pPr>
        <w:pStyle w:val="Heading1"/>
        <w:jc w:val="center"/>
        <w:rPr>
          <w:sz w:val="20"/>
          <w:szCs w:val="20"/>
        </w:rPr>
      </w:pPr>
      <w:r>
        <w:t>Self and Peer Evaluation</w:t>
      </w:r>
      <w:r w:rsidR="008317F4">
        <w:rPr>
          <w:rStyle w:val="FootnoteReference"/>
          <w:rFonts w:cs="Arial"/>
        </w:rPr>
        <w:footnoteReference w:id="1"/>
      </w:r>
      <w:r>
        <w:t xml:space="preserve"> Form</w:t>
      </w:r>
      <w:r w:rsidR="007B0833">
        <w:t xml:space="preserve"> – submitted individually in LMS</w:t>
      </w:r>
      <w:r w:rsidR="00811CB7">
        <w:t xml:space="preserve"> </w:t>
      </w:r>
    </w:p>
    <w:p w14:paraId="57F15BB6" w14:textId="77777777" w:rsidR="0073140C" w:rsidRDefault="0073140C">
      <w:pPr>
        <w:pStyle w:val="Heading3"/>
      </w:pPr>
    </w:p>
    <w:p w14:paraId="61583EB0" w14:textId="77777777" w:rsidR="0073140C" w:rsidRDefault="0073140C"/>
    <w:p w14:paraId="1169E385" w14:textId="77777777" w:rsidR="0073140C" w:rsidRDefault="0073140C">
      <w:pPr>
        <w:pStyle w:val="Header"/>
        <w:tabs>
          <w:tab w:val="clear" w:pos="4153"/>
          <w:tab w:val="clear" w:pos="8306"/>
          <w:tab w:val="left" w:leader="underscore" w:pos="10350"/>
        </w:tabs>
      </w:pPr>
      <w:r>
        <w:rPr>
          <w:b/>
          <w:bCs/>
        </w:rPr>
        <w:t>Your Student Number</w:t>
      </w:r>
      <w:r>
        <w:t xml:space="preserve">: </w:t>
      </w:r>
      <w:r w:rsidR="00253D36">
        <w:t>__</w:t>
      </w:r>
      <w:r w:rsidR="00211AFB">
        <w:t>34328479</w:t>
      </w:r>
      <w:r w:rsidR="00253D36">
        <w:t>____</w:t>
      </w:r>
      <w:r>
        <w:t>________</w:t>
      </w:r>
      <w:r>
        <w:rPr>
          <w:b/>
          <w:bCs/>
        </w:rPr>
        <w:t>Name</w:t>
      </w:r>
      <w:r>
        <w:t xml:space="preserve">: </w:t>
      </w:r>
      <w:r w:rsidR="00253D36">
        <w:t>___</w:t>
      </w:r>
      <w:r w:rsidR="00211AFB">
        <w:t xml:space="preserve">Thomas Stiles </w:t>
      </w:r>
      <w:r w:rsidR="00253D36">
        <w:t>__</w:t>
      </w:r>
      <w:r>
        <w:t xml:space="preserve">_______________________ </w:t>
      </w:r>
    </w:p>
    <w:p w14:paraId="264A2947" w14:textId="77777777" w:rsidR="0073140C" w:rsidRDefault="0073140C">
      <w:pPr>
        <w:pStyle w:val="Header"/>
        <w:tabs>
          <w:tab w:val="clear" w:pos="4153"/>
          <w:tab w:val="clear" w:pos="8306"/>
        </w:tabs>
      </w:pPr>
    </w:p>
    <w:p w14:paraId="061E58F8" w14:textId="77777777" w:rsidR="0073140C" w:rsidRDefault="0073140C"/>
    <w:p w14:paraId="5547E335" w14:textId="77777777" w:rsidR="0073140C" w:rsidRDefault="0073140C">
      <w:r>
        <w:rPr>
          <w:b/>
          <w:bCs/>
        </w:rPr>
        <w:t>Your signature</w:t>
      </w:r>
      <w:r>
        <w:t>: _______</w:t>
      </w:r>
      <w:r w:rsidR="00211AFB">
        <w:t xml:space="preserve">Thomas Stiles </w:t>
      </w:r>
      <w:r>
        <w:t>________________________________________________________</w:t>
      </w:r>
    </w:p>
    <w:p w14:paraId="41E43C2C" w14:textId="77777777" w:rsidR="0073140C" w:rsidRDefault="0073140C">
      <w:pPr>
        <w:pStyle w:val="Heading3"/>
      </w:pPr>
    </w:p>
    <w:p w14:paraId="6BE54E9B" w14:textId="77777777" w:rsidR="00A44999" w:rsidRDefault="00A44999" w:rsidP="00A44999">
      <w:r w:rsidRPr="00A44999">
        <w:rPr>
          <w:b/>
          <w:bCs/>
        </w:rPr>
        <w:t>Names of other team members:</w:t>
      </w:r>
      <w:r>
        <w:t xml:space="preserve"> __</w:t>
      </w:r>
      <w:r w:rsidR="00211AFB">
        <w:t xml:space="preserve">Jacob Mondi, Zack Cornfield, Milad Rakhshahbar </w:t>
      </w:r>
      <w:r>
        <w:t>________________________________________</w:t>
      </w:r>
    </w:p>
    <w:p w14:paraId="57057C5B" w14:textId="77777777" w:rsidR="00A44999" w:rsidRDefault="00A44999" w:rsidP="00A44999"/>
    <w:p w14:paraId="08808634" w14:textId="77777777" w:rsidR="00A44999" w:rsidRPr="00A44999" w:rsidRDefault="00A44999" w:rsidP="00A44999">
      <w:pPr>
        <w:ind w:left="1152"/>
      </w:pPr>
      <w:r>
        <w:t>_______________________________________________________________</w:t>
      </w:r>
    </w:p>
    <w:p w14:paraId="45A935E2" w14:textId="77777777" w:rsidR="0073140C" w:rsidRDefault="0073140C" w:rsidP="00A44999">
      <w:pPr>
        <w:ind w:left="1152"/>
      </w:pPr>
    </w:p>
    <w:p w14:paraId="0784F366" w14:textId="77777777" w:rsidR="0073140C" w:rsidRDefault="0073140C">
      <w:pPr>
        <w:pStyle w:val="Heading3"/>
      </w:pPr>
      <w:r>
        <w:t>Introduction</w:t>
      </w:r>
    </w:p>
    <w:p w14:paraId="127A50CC" w14:textId="77777777" w:rsidR="0073140C" w:rsidRDefault="0073140C"/>
    <w:p w14:paraId="797A532F" w14:textId="77777777" w:rsidR="00253D36" w:rsidRDefault="00253D36">
      <w:r>
        <w:t xml:space="preserve">This form template is used in the project units in </w:t>
      </w:r>
      <w:r w:rsidR="00340CAB">
        <w:t>IT</w:t>
      </w:r>
      <w:r w:rsidR="00D22713">
        <w:t>, typically ict302.</w:t>
      </w:r>
    </w:p>
    <w:p w14:paraId="64D6314D" w14:textId="77777777" w:rsidR="00253D36" w:rsidRDefault="00253D36"/>
    <w:p w14:paraId="082E414D" w14:textId="77777777" w:rsidR="0073140C" w:rsidRDefault="00253D36">
      <w:r>
        <w:t>T</w:t>
      </w:r>
      <w:r w:rsidR="0073140C">
        <w:t xml:space="preserve">his form has a series of questions and scales designed to allow you to evaluate both your own performance in the </w:t>
      </w:r>
      <w:r w:rsidR="00947288">
        <w:t>assignment</w:t>
      </w:r>
      <w:r w:rsidR="0073140C">
        <w:t xml:space="preserve"> process and that of each of your fellow group members.  </w:t>
      </w:r>
    </w:p>
    <w:p w14:paraId="718BD0C8" w14:textId="77777777" w:rsidR="0073140C" w:rsidRDefault="0073140C"/>
    <w:p w14:paraId="1BD57022" w14:textId="77777777" w:rsidR="0073140C" w:rsidRDefault="0073140C"/>
    <w:p w14:paraId="663B9C58" w14:textId="77777777" w:rsidR="0073140C" w:rsidRDefault="0073140C">
      <w:r>
        <w:rPr>
          <w:b/>
          <w:bCs/>
        </w:rPr>
        <w:t xml:space="preserve">Please note: </w:t>
      </w:r>
      <w:r>
        <w:t xml:space="preserve">Everything that you put into this form will be kept strictly confidential by your </w:t>
      </w:r>
      <w:r w:rsidR="00253D36">
        <w:t>tutor</w:t>
      </w:r>
      <w:r>
        <w:t xml:space="preserve">.  </w:t>
      </w:r>
    </w:p>
    <w:p w14:paraId="17E9CD90" w14:textId="77777777" w:rsidR="0073140C" w:rsidRDefault="0073140C"/>
    <w:p w14:paraId="7F7FCEDF" w14:textId="77777777" w:rsidR="0073140C" w:rsidRDefault="0073140C"/>
    <w:p w14:paraId="65303EBD" w14:textId="77777777" w:rsidR="0073140C" w:rsidRDefault="0073140C">
      <w:pPr>
        <w:pStyle w:val="Heading3"/>
      </w:pPr>
      <w:r>
        <w:t>Using the assessment scales</w:t>
      </w:r>
    </w:p>
    <w:p w14:paraId="06E3D113" w14:textId="77777777" w:rsidR="0073140C" w:rsidRDefault="0073140C"/>
    <w:p w14:paraId="6CD87568" w14:textId="77777777" w:rsidR="0073140C" w:rsidRDefault="0073140C">
      <w:r>
        <w:t>The scales are from 1 to 5.  Assess these as:</w:t>
      </w:r>
    </w:p>
    <w:p w14:paraId="471CF6C4" w14:textId="77777777" w:rsidR="0073140C" w:rsidRDefault="0073140C"/>
    <w:p w14:paraId="3D338AE7" w14:textId="77777777" w:rsidR="0073140C" w:rsidRDefault="0073140C">
      <w:pPr>
        <w:ind w:left="576"/>
      </w:pPr>
      <w:r>
        <w:t>1 = Very poor, or even obstructive, contribution to the project process</w:t>
      </w:r>
    </w:p>
    <w:p w14:paraId="7D64A79E" w14:textId="77777777" w:rsidR="0073140C" w:rsidRDefault="0073140C">
      <w:pPr>
        <w:ind w:left="576"/>
      </w:pPr>
      <w:r>
        <w:t>2 = Poor contribution to the project process</w:t>
      </w:r>
    </w:p>
    <w:p w14:paraId="197F413A" w14:textId="77777777" w:rsidR="0073140C" w:rsidRDefault="0073140C">
      <w:pPr>
        <w:ind w:left="576"/>
      </w:pPr>
      <w:r>
        <w:t>3 = acceptable contribution to the project process</w:t>
      </w:r>
    </w:p>
    <w:p w14:paraId="41F6060B" w14:textId="77777777" w:rsidR="0073140C" w:rsidRDefault="0073140C">
      <w:pPr>
        <w:ind w:left="576"/>
      </w:pPr>
      <w:r>
        <w:t>4 = good contribution to the project process</w:t>
      </w:r>
    </w:p>
    <w:p w14:paraId="1652A1C6" w14:textId="77777777" w:rsidR="0073140C" w:rsidRDefault="0073140C">
      <w:pPr>
        <w:ind w:left="576"/>
      </w:pPr>
      <w:r>
        <w:t>5 = excellent contribution to the project process</w:t>
      </w:r>
    </w:p>
    <w:p w14:paraId="7B14F13B" w14:textId="77777777" w:rsidR="0073140C" w:rsidRDefault="0073140C">
      <w:pPr>
        <w:ind w:left="720"/>
      </w:pPr>
    </w:p>
    <w:p w14:paraId="6D776F80" w14:textId="77777777" w:rsidR="0073140C" w:rsidRDefault="0073140C">
      <w:pPr>
        <w:ind w:left="720"/>
      </w:pPr>
    </w:p>
    <w:p w14:paraId="19FD6023" w14:textId="77777777" w:rsidR="0073140C" w:rsidRDefault="0073140C">
      <w:pPr>
        <w:pStyle w:val="Heading3"/>
      </w:pPr>
      <w:r>
        <w:t>The assessment criteria</w:t>
      </w:r>
    </w:p>
    <w:p w14:paraId="285DE214" w14:textId="77777777" w:rsidR="0073140C" w:rsidRDefault="0073140C">
      <w:pPr>
        <w:ind w:left="720"/>
      </w:pPr>
    </w:p>
    <w:p w14:paraId="34B6D80E" w14:textId="77777777" w:rsidR="0073140C" w:rsidRDefault="0073140C">
      <w:r>
        <w:t>You need to fill in a mark from the scale for each one of five performance criteria.  These are:</w:t>
      </w:r>
    </w:p>
    <w:p w14:paraId="658B732A" w14:textId="77777777" w:rsidR="0073140C" w:rsidRDefault="0073140C"/>
    <w:p w14:paraId="31CE098B" w14:textId="77777777" w:rsidR="0073140C" w:rsidRDefault="0073140C">
      <w:pPr>
        <w:pStyle w:val="Header"/>
        <w:tabs>
          <w:tab w:val="clear" w:pos="4153"/>
          <w:tab w:val="clear" w:pos="8306"/>
          <w:tab w:val="left" w:pos="540"/>
        </w:tabs>
        <w:ind w:left="540"/>
      </w:pPr>
      <w:r>
        <w:t>1.</w:t>
      </w:r>
      <w:r>
        <w:tab/>
        <w:t>The amount of work and effort put into the project as a whole.</w:t>
      </w:r>
    </w:p>
    <w:p w14:paraId="4850F9EE" w14:textId="77777777" w:rsidR="0073140C" w:rsidRDefault="0073140C">
      <w:pPr>
        <w:pStyle w:val="Header"/>
        <w:tabs>
          <w:tab w:val="clear" w:pos="4153"/>
          <w:tab w:val="clear" w:pos="8306"/>
          <w:tab w:val="left" w:pos="540"/>
        </w:tabs>
        <w:ind w:left="540"/>
      </w:pPr>
      <w:r>
        <w:t>2.</w:t>
      </w:r>
      <w:r>
        <w:tab/>
        <w:t xml:space="preserve">Willingness to work as part of the group and taking responsibility in the group. </w:t>
      </w:r>
    </w:p>
    <w:p w14:paraId="6590F088" w14:textId="77777777" w:rsidR="0073140C" w:rsidRDefault="0073140C">
      <w:pPr>
        <w:tabs>
          <w:tab w:val="left" w:pos="540"/>
        </w:tabs>
        <w:ind w:left="540"/>
      </w:pPr>
      <w:r>
        <w:t>3.</w:t>
      </w:r>
      <w:r>
        <w:tab/>
        <w:t xml:space="preserve">Communication within the group and participation in group meetings. </w:t>
      </w:r>
    </w:p>
    <w:p w14:paraId="04687FC8" w14:textId="77777777" w:rsidR="0073140C" w:rsidRDefault="0073140C">
      <w:pPr>
        <w:tabs>
          <w:tab w:val="left" w:pos="540"/>
        </w:tabs>
        <w:ind w:left="540"/>
      </w:pPr>
      <w:r>
        <w:t>4.</w:t>
      </w:r>
      <w:r>
        <w:tab/>
        <w:t>Contribution to the management of the project, e.g. work delivered on time</w:t>
      </w:r>
    </w:p>
    <w:p w14:paraId="37FABE20" w14:textId="77777777" w:rsidR="0073140C" w:rsidRDefault="0073140C">
      <w:pPr>
        <w:tabs>
          <w:tab w:val="left" w:pos="540"/>
        </w:tabs>
        <w:ind w:left="540"/>
      </w:pPr>
      <w:r>
        <w:t>5.</w:t>
      </w:r>
      <w:r>
        <w:tab/>
        <w:t>Problem solving and creativity on behalf of the group’s work.</w:t>
      </w:r>
    </w:p>
    <w:p w14:paraId="295C9A62" w14:textId="77777777" w:rsidR="0073140C" w:rsidRDefault="0073140C">
      <w:pPr>
        <w:pStyle w:val="Heading2"/>
        <w:tabs>
          <w:tab w:val="left" w:pos="560"/>
          <w:tab w:val="left" w:leader="underscore" w:pos="9660"/>
        </w:tabs>
        <w:rPr>
          <w:i w:val="0"/>
          <w:iCs w:val="0"/>
        </w:rPr>
      </w:pPr>
      <w:r>
        <w:rPr>
          <w:i w:val="0"/>
          <w:iCs w:val="0"/>
        </w:rPr>
        <w:br w:type="page"/>
      </w:r>
    </w:p>
    <w:p w14:paraId="609B6363" w14:textId="77777777" w:rsidR="0073140C" w:rsidRDefault="00A44999">
      <w:pPr>
        <w:pStyle w:val="Heading2"/>
        <w:tabs>
          <w:tab w:val="left" w:pos="560"/>
          <w:tab w:val="left" w:leader="underscore" w:pos="9660"/>
        </w:tabs>
        <w:rPr>
          <w:i w:val="0"/>
          <w:iCs w:val="0"/>
        </w:rPr>
      </w:pPr>
      <w:r>
        <w:rPr>
          <w:i w:val="0"/>
          <w:iCs w:val="0"/>
        </w:rPr>
        <w:t>Self-Assessment</w:t>
      </w:r>
    </w:p>
    <w:p w14:paraId="4440B93C" w14:textId="77777777" w:rsidR="0073140C" w:rsidRDefault="0073140C"/>
    <w:p w14:paraId="020F1EB3" w14:textId="77777777" w:rsidR="0073140C" w:rsidRDefault="0073140C">
      <w:r>
        <w:t>On the scale 1 - 5 above, rate your own contribution to the group on each of the criteria below:</w:t>
      </w:r>
    </w:p>
    <w:p w14:paraId="19195BB9" w14:textId="77777777" w:rsidR="0073140C" w:rsidRDefault="0073140C"/>
    <w:p w14:paraId="7CE07F81" w14:textId="77777777" w:rsidR="0073140C" w:rsidRDefault="0073140C">
      <w:pPr>
        <w:pStyle w:val="Header"/>
        <w:tabs>
          <w:tab w:val="clear" w:pos="4153"/>
          <w:tab w:val="clear" w:pos="8306"/>
          <w:tab w:val="left" w:pos="360"/>
          <w:tab w:val="left" w:pos="9090"/>
        </w:tabs>
      </w:pPr>
      <w:r>
        <w:t>1.</w:t>
      </w:r>
      <w:r>
        <w:tab/>
        <w:t>The amount of work and effort pu</w:t>
      </w:r>
      <w:r w:rsidR="00253D36">
        <w:t>t into the project as a whole.</w:t>
      </w:r>
      <w:r w:rsidR="00253D36">
        <w:tab/>
      </w:r>
      <w:r>
        <w:t>__</w:t>
      </w:r>
      <w:r w:rsidR="00C35F83">
        <w:t>5</w:t>
      </w:r>
      <w:r>
        <w:t>_____</w:t>
      </w:r>
    </w:p>
    <w:p w14:paraId="4B886AA7" w14:textId="77777777" w:rsidR="0073140C" w:rsidRDefault="0073140C">
      <w:pPr>
        <w:tabs>
          <w:tab w:val="left" w:pos="360"/>
          <w:tab w:val="left" w:pos="9090"/>
        </w:tabs>
      </w:pPr>
    </w:p>
    <w:p w14:paraId="4B706CFF" w14:textId="77777777" w:rsidR="0073140C" w:rsidRDefault="0073140C">
      <w:pPr>
        <w:pStyle w:val="Header"/>
        <w:tabs>
          <w:tab w:val="clear" w:pos="4153"/>
          <w:tab w:val="clear" w:pos="8306"/>
          <w:tab w:val="left" w:pos="360"/>
          <w:tab w:val="left" w:pos="9090"/>
        </w:tabs>
      </w:pPr>
      <w:r>
        <w:t>2.</w:t>
      </w:r>
      <w:r>
        <w:tab/>
        <w:t>Willingness to work as part of the group and taking</w:t>
      </w:r>
      <w:r w:rsidR="00253D36">
        <w:t xml:space="preserve"> responsibility in the group. </w:t>
      </w:r>
      <w:r w:rsidR="00253D36">
        <w:tab/>
      </w:r>
      <w:r>
        <w:t>____</w:t>
      </w:r>
      <w:r w:rsidR="00C35F83">
        <w:t>5</w:t>
      </w:r>
      <w:r>
        <w:t>___</w:t>
      </w:r>
    </w:p>
    <w:p w14:paraId="331254CB" w14:textId="77777777" w:rsidR="0073140C" w:rsidRDefault="0073140C">
      <w:pPr>
        <w:tabs>
          <w:tab w:val="left" w:pos="360"/>
          <w:tab w:val="left" w:pos="9090"/>
        </w:tabs>
      </w:pPr>
    </w:p>
    <w:p w14:paraId="614BC7A3" w14:textId="77777777" w:rsidR="0073140C" w:rsidRDefault="0073140C">
      <w:pPr>
        <w:tabs>
          <w:tab w:val="left" w:pos="360"/>
          <w:tab w:val="left" w:pos="9090"/>
        </w:tabs>
      </w:pPr>
      <w:r>
        <w:t>3.</w:t>
      </w:r>
      <w:r>
        <w:tab/>
        <w:t>Communication within the group and participa</w:t>
      </w:r>
      <w:r w:rsidR="00253D36">
        <w:t xml:space="preserve">tion in group meetings. </w:t>
      </w:r>
      <w:r w:rsidR="00253D36">
        <w:tab/>
      </w:r>
      <w:r>
        <w:t>___</w:t>
      </w:r>
      <w:r w:rsidR="00C35F83">
        <w:t>5</w:t>
      </w:r>
      <w:r>
        <w:t>____</w:t>
      </w:r>
    </w:p>
    <w:p w14:paraId="33369487" w14:textId="77777777" w:rsidR="0073140C" w:rsidRDefault="0073140C">
      <w:pPr>
        <w:tabs>
          <w:tab w:val="left" w:pos="360"/>
          <w:tab w:val="left" w:pos="9090"/>
        </w:tabs>
      </w:pPr>
    </w:p>
    <w:p w14:paraId="4FECD07D" w14:textId="77777777" w:rsidR="0073140C" w:rsidRDefault="0073140C">
      <w:pPr>
        <w:tabs>
          <w:tab w:val="left" w:pos="360"/>
          <w:tab w:val="left" w:pos="9090"/>
        </w:tabs>
      </w:pPr>
      <w:r>
        <w:t>4.</w:t>
      </w:r>
      <w:r>
        <w:tab/>
        <w:t>Contribution to the management of the project</w:t>
      </w:r>
      <w:r w:rsidR="00253D36">
        <w:t>, e.g. work delivered on time.</w:t>
      </w:r>
      <w:r w:rsidR="00253D36">
        <w:tab/>
      </w:r>
      <w:r>
        <w:t>___</w:t>
      </w:r>
      <w:r w:rsidR="00C35F83">
        <w:t>5</w:t>
      </w:r>
      <w:r>
        <w:t>____</w:t>
      </w:r>
    </w:p>
    <w:p w14:paraId="4B073642" w14:textId="77777777" w:rsidR="0073140C" w:rsidRDefault="0073140C">
      <w:pPr>
        <w:tabs>
          <w:tab w:val="left" w:pos="360"/>
          <w:tab w:val="left" w:pos="9090"/>
        </w:tabs>
      </w:pPr>
    </w:p>
    <w:p w14:paraId="6EB95C90" w14:textId="77777777" w:rsidR="0073140C" w:rsidRDefault="0073140C">
      <w:pPr>
        <w:tabs>
          <w:tab w:val="left" w:pos="360"/>
          <w:tab w:val="left" w:pos="9090"/>
        </w:tabs>
      </w:pPr>
      <w:r>
        <w:t>5.</w:t>
      </w:r>
      <w:r>
        <w:tab/>
        <w:t xml:space="preserve">Problem solving and creativity </w:t>
      </w:r>
      <w:r w:rsidR="00253D36">
        <w:t>on behalf of the group’s work.</w:t>
      </w:r>
      <w:r w:rsidR="00253D36">
        <w:tab/>
      </w:r>
      <w:r>
        <w:t>__</w:t>
      </w:r>
      <w:r w:rsidR="00C35F83">
        <w:t>5</w:t>
      </w:r>
      <w:r>
        <w:t>____</w:t>
      </w:r>
    </w:p>
    <w:p w14:paraId="5820F14E" w14:textId="77777777" w:rsidR="0073140C" w:rsidRDefault="0073140C">
      <w:pPr>
        <w:pStyle w:val="Header"/>
        <w:tabs>
          <w:tab w:val="clear" w:pos="4153"/>
          <w:tab w:val="clear" w:pos="8306"/>
        </w:tabs>
      </w:pPr>
    </w:p>
    <w:p w14:paraId="02D613E2" w14:textId="77777777" w:rsidR="0073140C" w:rsidRDefault="0073140C">
      <w:r>
        <w:t>Below add a brief description of how you believe you contributed to the project over the whole semester.</w:t>
      </w:r>
    </w:p>
    <w:p w14:paraId="69C570B5" w14:textId="77777777" w:rsidR="0073140C" w:rsidRDefault="0073140C"/>
    <w:p w14:paraId="5681C505" w14:textId="77777777" w:rsidR="0073140C" w:rsidRDefault="00B451D6">
      <w:r>
        <w:t>I believe I contributed the majority of the effort to this project.</w:t>
      </w:r>
    </w:p>
    <w:p w14:paraId="4B70258F" w14:textId="77777777" w:rsidR="0073140C" w:rsidRDefault="0073140C"/>
    <w:p w14:paraId="285DC980" w14:textId="77777777" w:rsidR="0073140C" w:rsidRDefault="0073140C"/>
    <w:p w14:paraId="3107F237" w14:textId="77777777" w:rsidR="0073140C" w:rsidRDefault="0073140C"/>
    <w:p w14:paraId="18E40319" w14:textId="77777777" w:rsidR="004948CA" w:rsidRDefault="004948CA"/>
    <w:p w14:paraId="7E5784C2" w14:textId="77777777" w:rsidR="004948CA" w:rsidRDefault="004948CA"/>
    <w:p w14:paraId="7E8D0CE5" w14:textId="77777777" w:rsidR="004948CA" w:rsidRDefault="004948CA"/>
    <w:p w14:paraId="0434A84D" w14:textId="77777777" w:rsidR="004948CA" w:rsidRDefault="004948CA"/>
    <w:p w14:paraId="7329563B" w14:textId="77777777" w:rsidR="004948CA" w:rsidRDefault="004948CA"/>
    <w:p w14:paraId="13DE017C" w14:textId="77777777" w:rsidR="004948CA" w:rsidRDefault="004948CA"/>
    <w:p w14:paraId="46EBA2D3" w14:textId="77777777" w:rsidR="004948CA" w:rsidRDefault="004948CA"/>
    <w:p w14:paraId="58D25C02" w14:textId="77777777" w:rsidR="004948CA" w:rsidRDefault="004948CA"/>
    <w:p w14:paraId="19208D06" w14:textId="77777777" w:rsidR="004948CA" w:rsidRDefault="004948CA"/>
    <w:p w14:paraId="10CEDFEC" w14:textId="77777777" w:rsidR="0073140C" w:rsidRDefault="0073140C"/>
    <w:p w14:paraId="6B7111CF" w14:textId="77777777" w:rsidR="0073140C" w:rsidRDefault="0073140C"/>
    <w:p w14:paraId="6BC5316D" w14:textId="77777777" w:rsidR="0073140C" w:rsidRDefault="0073140C"/>
    <w:p w14:paraId="07060CED" w14:textId="77777777" w:rsidR="0073140C" w:rsidRDefault="0073140C">
      <w:r>
        <w:t>What skills and knowledge do you now know you need to develop for your future work in the IT</w:t>
      </w:r>
      <w:r w:rsidR="004948CA">
        <w:t>/Games</w:t>
      </w:r>
      <w:r>
        <w:t xml:space="preserve"> industry and/or what issues of your own working style do you need to address?</w:t>
      </w:r>
    </w:p>
    <w:p w14:paraId="0E2A89FC" w14:textId="77777777" w:rsidR="0073140C" w:rsidRDefault="0073140C">
      <w:pPr>
        <w:pStyle w:val="Heading2"/>
        <w:rPr>
          <w:b w:val="0"/>
          <w:bCs w:val="0"/>
          <w:i w:val="0"/>
          <w:iCs w:val="0"/>
        </w:rPr>
      </w:pPr>
    </w:p>
    <w:p w14:paraId="10FC50A2" w14:textId="77777777" w:rsidR="0073140C" w:rsidRDefault="0073140C">
      <w:pPr>
        <w:tabs>
          <w:tab w:val="left" w:leader="underscore" w:pos="10350"/>
        </w:tabs>
      </w:pPr>
    </w:p>
    <w:p w14:paraId="3AAE004A" w14:textId="77777777" w:rsidR="0073140C" w:rsidRDefault="0073140C">
      <w:pPr>
        <w:tabs>
          <w:tab w:val="left" w:leader="underscore" w:pos="10350"/>
        </w:tabs>
      </w:pPr>
    </w:p>
    <w:p w14:paraId="404DDB84" w14:textId="77777777" w:rsidR="0073140C" w:rsidRDefault="0073140C">
      <w:pPr>
        <w:tabs>
          <w:tab w:val="left" w:leader="underscore" w:pos="10350"/>
        </w:tabs>
      </w:pPr>
    </w:p>
    <w:p w14:paraId="05EB3F7B" w14:textId="77777777" w:rsidR="0073140C" w:rsidRDefault="0073140C">
      <w:pPr>
        <w:tabs>
          <w:tab w:val="left" w:leader="underscore" w:pos="10350"/>
        </w:tabs>
      </w:pPr>
    </w:p>
    <w:p w14:paraId="2CEF1412" w14:textId="77777777" w:rsidR="0073140C" w:rsidRDefault="0073140C">
      <w:pPr>
        <w:tabs>
          <w:tab w:val="left" w:leader="underscore" w:pos="10350"/>
        </w:tabs>
      </w:pPr>
    </w:p>
    <w:p w14:paraId="6AE1CDD4" w14:textId="77777777" w:rsidR="0073140C" w:rsidRDefault="0073140C">
      <w:pPr>
        <w:tabs>
          <w:tab w:val="left" w:leader="underscore" w:pos="10350"/>
        </w:tabs>
      </w:pPr>
    </w:p>
    <w:p w14:paraId="73A22F4E" w14:textId="77777777" w:rsidR="0073140C" w:rsidRDefault="0073140C">
      <w:pPr>
        <w:tabs>
          <w:tab w:val="left" w:leader="underscore" w:pos="10350"/>
        </w:tabs>
      </w:pPr>
    </w:p>
    <w:p w14:paraId="2FFDB5C1" w14:textId="77777777" w:rsidR="0073140C" w:rsidRDefault="0073140C">
      <w:pPr>
        <w:tabs>
          <w:tab w:val="left" w:leader="underscore" w:pos="10350"/>
        </w:tabs>
      </w:pPr>
    </w:p>
    <w:p w14:paraId="33326EAD" w14:textId="77777777" w:rsidR="0073140C" w:rsidRDefault="0073140C">
      <w:pPr>
        <w:tabs>
          <w:tab w:val="left" w:leader="underscore" w:pos="10350"/>
        </w:tabs>
      </w:pPr>
    </w:p>
    <w:p w14:paraId="30CCBA37" w14:textId="77777777" w:rsidR="0073140C" w:rsidRDefault="004948CA">
      <w:pPr>
        <w:pStyle w:val="Heading2"/>
        <w:rPr>
          <w:i w:val="0"/>
          <w:iCs w:val="0"/>
        </w:rPr>
      </w:pPr>
      <w:r>
        <w:rPr>
          <w:b w:val="0"/>
          <w:bCs w:val="0"/>
          <w:i w:val="0"/>
          <w:iCs w:val="0"/>
          <w:lang w:val="en-AU"/>
        </w:rPr>
        <w:br w:type="page"/>
      </w:r>
      <w:r w:rsidR="0073140C">
        <w:rPr>
          <w:i w:val="0"/>
          <w:iCs w:val="0"/>
        </w:rPr>
        <w:lastRenderedPageBreak/>
        <w:t>Assessment of Other Group Members</w:t>
      </w:r>
    </w:p>
    <w:p w14:paraId="3910A1E1" w14:textId="77777777" w:rsidR="0073140C" w:rsidRDefault="0073140C">
      <w:pPr>
        <w:tabs>
          <w:tab w:val="left" w:pos="280"/>
          <w:tab w:val="right" w:leader="dot" w:pos="4860"/>
        </w:tabs>
      </w:pPr>
    </w:p>
    <w:p w14:paraId="4E1EFCAB" w14:textId="77777777" w:rsidR="0073140C" w:rsidRDefault="00EA2976">
      <w:pPr>
        <w:tabs>
          <w:tab w:val="left" w:pos="280"/>
          <w:tab w:val="right" w:leader="dot" w:pos="4860"/>
        </w:tabs>
      </w:pPr>
      <w:r>
        <w:rPr>
          <w:b/>
          <w:bCs/>
        </w:rPr>
        <w:t>Other member</w:t>
      </w:r>
      <w:r w:rsidR="0073140C">
        <w:t>:  Name __</w:t>
      </w:r>
      <w:r w:rsidR="00175ECA">
        <w:t xml:space="preserve">Milad Rakhshahbar </w:t>
      </w:r>
      <w:r w:rsidR="0073140C">
        <w:t>__________________________________________</w:t>
      </w:r>
    </w:p>
    <w:p w14:paraId="15D01459" w14:textId="77777777" w:rsidR="0073140C" w:rsidRDefault="0073140C">
      <w:pPr>
        <w:pStyle w:val="Header"/>
        <w:tabs>
          <w:tab w:val="clear" w:pos="4153"/>
          <w:tab w:val="clear" w:pos="8306"/>
          <w:tab w:val="left" w:pos="280"/>
          <w:tab w:val="right" w:leader="dot" w:pos="4860"/>
        </w:tabs>
      </w:pPr>
    </w:p>
    <w:p w14:paraId="6AA96735" w14:textId="77777777" w:rsidR="0073140C" w:rsidRDefault="0073140C">
      <w:r>
        <w:t>On the scale 1 - 5 above, rate this person’s contribution to the group on each of the criteria below:</w:t>
      </w:r>
    </w:p>
    <w:p w14:paraId="7FE94407" w14:textId="77777777" w:rsidR="0073140C" w:rsidRDefault="0073140C"/>
    <w:p w14:paraId="32E3B056" w14:textId="77777777" w:rsidR="0073140C" w:rsidRDefault="0073140C">
      <w:pPr>
        <w:pStyle w:val="Header"/>
        <w:tabs>
          <w:tab w:val="clear" w:pos="4153"/>
          <w:tab w:val="clear" w:pos="8306"/>
          <w:tab w:val="left" w:pos="360"/>
          <w:tab w:val="left" w:pos="9090"/>
        </w:tabs>
      </w:pPr>
      <w:r>
        <w:t>1.</w:t>
      </w:r>
      <w:r>
        <w:tab/>
        <w:t>The amount of work and effort put into the project as a whole.</w:t>
      </w:r>
      <w:r>
        <w:tab/>
        <w:t>__</w:t>
      </w:r>
      <w:r w:rsidR="00175ECA">
        <w:t>5</w:t>
      </w:r>
      <w:r>
        <w:t>_____</w:t>
      </w:r>
    </w:p>
    <w:p w14:paraId="63F0AD61" w14:textId="77777777" w:rsidR="0073140C" w:rsidRDefault="0073140C">
      <w:pPr>
        <w:tabs>
          <w:tab w:val="left" w:pos="360"/>
          <w:tab w:val="left" w:pos="9090"/>
        </w:tabs>
      </w:pPr>
    </w:p>
    <w:p w14:paraId="23384FC9" w14:textId="77777777" w:rsidR="0073140C" w:rsidRDefault="0073140C">
      <w:pPr>
        <w:pStyle w:val="Header"/>
        <w:tabs>
          <w:tab w:val="clear" w:pos="4153"/>
          <w:tab w:val="clear" w:pos="8306"/>
          <w:tab w:val="left" w:pos="360"/>
          <w:tab w:val="left" w:pos="9090"/>
        </w:tabs>
      </w:pPr>
      <w:r>
        <w:t>2.</w:t>
      </w:r>
      <w:r>
        <w:tab/>
        <w:t xml:space="preserve">Willingness to work as part of the group and taking responsibility in the group. </w:t>
      </w:r>
      <w:r>
        <w:tab/>
        <w:t>___</w:t>
      </w:r>
      <w:r w:rsidR="00175ECA">
        <w:t>5</w:t>
      </w:r>
      <w:r>
        <w:t>___</w:t>
      </w:r>
    </w:p>
    <w:p w14:paraId="42599AED" w14:textId="77777777" w:rsidR="0073140C" w:rsidRDefault="0073140C">
      <w:pPr>
        <w:tabs>
          <w:tab w:val="left" w:pos="360"/>
          <w:tab w:val="left" w:pos="9090"/>
        </w:tabs>
      </w:pPr>
    </w:p>
    <w:p w14:paraId="029945D3" w14:textId="77777777" w:rsidR="0073140C" w:rsidRDefault="0073140C">
      <w:pPr>
        <w:tabs>
          <w:tab w:val="left" w:pos="360"/>
          <w:tab w:val="left" w:pos="9090"/>
        </w:tabs>
      </w:pPr>
      <w:r>
        <w:t>3.</w:t>
      </w:r>
      <w:r>
        <w:tab/>
        <w:t xml:space="preserve">Communication within the group and participation in-group meetings. </w:t>
      </w:r>
      <w:r>
        <w:tab/>
        <w:t>___</w:t>
      </w:r>
      <w:r w:rsidR="00175ECA">
        <w:t>5</w:t>
      </w:r>
      <w:r>
        <w:t>____</w:t>
      </w:r>
    </w:p>
    <w:p w14:paraId="4D186D51" w14:textId="77777777" w:rsidR="0073140C" w:rsidRDefault="0073140C">
      <w:pPr>
        <w:tabs>
          <w:tab w:val="left" w:pos="360"/>
          <w:tab w:val="left" w:pos="9090"/>
        </w:tabs>
      </w:pPr>
    </w:p>
    <w:p w14:paraId="3D26A913" w14:textId="77777777" w:rsidR="0073140C" w:rsidRDefault="0073140C">
      <w:pPr>
        <w:tabs>
          <w:tab w:val="left" w:pos="360"/>
          <w:tab w:val="left" w:pos="9090"/>
        </w:tabs>
      </w:pPr>
      <w:r>
        <w:t>4.</w:t>
      </w:r>
      <w:r>
        <w:tab/>
        <w:t xml:space="preserve">Contribution to the management of the project, </w:t>
      </w:r>
      <w:r w:rsidR="00A44999">
        <w:t>e.g.,</w:t>
      </w:r>
      <w:r>
        <w:t xml:space="preserve"> work delivered on time.</w:t>
      </w:r>
      <w:r>
        <w:tab/>
        <w:t>___</w:t>
      </w:r>
      <w:r w:rsidR="00175ECA">
        <w:t>5</w:t>
      </w:r>
      <w:r>
        <w:t>____</w:t>
      </w:r>
    </w:p>
    <w:p w14:paraId="0F3116EC" w14:textId="77777777" w:rsidR="0073140C" w:rsidRDefault="0073140C">
      <w:pPr>
        <w:tabs>
          <w:tab w:val="left" w:pos="360"/>
          <w:tab w:val="left" w:pos="9090"/>
        </w:tabs>
      </w:pPr>
    </w:p>
    <w:p w14:paraId="6949071E" w14:textId="77777777" w:rsidR="0073140C" w:rsidRDefault="0073140C">
      <w:pPr>
        <w:tabs>
          <w:tab w:val="left" w:pos="360"/>
          <w:tab w:val="left" w:pos="9090"/>
        </w:tabs>
      </w:pPr>
      <w:r>
        <w:t>5.</w:t>
      </w:r>
      <w:r>
        <w:tab/>
        <w:t>Problem solving and creativity on behalf of the group’s work.</w:t>
      </w:r>
      <w:r>
        <w:tab/>
        <w:t>___</w:t>
      </w:r>
      <w:r w:rsidR="00175ECA">
        <w:t>5</w:t>
      </w:r>
      <w:r>
        <w:t>____</w:t>
      </w:r>
    </w:p>
    <w:p w14:paraId="31A2EA42" w14:textId="77777777" w:rsidR="0073140C" w:rsidRDefault="0073140C"/>
    <w:p w14:paraId="5201B014" w14:textId="77777777" w:rsidR="0073140C" w:rsidRDefault="0073140C">
      <w:pPr>
        <w:tabs>
          <w:tab w:val="left" w:pos="280"/>
          <w:tab w:val="right" w:leader="dot" w:pos="4860"/>
        </w:tabs>
      </w:pPr>
      <w:r>
        <w:t>Briefly describe how you believe this person contributed to the project.</w:t>
      </w:r>
    </w:p>
    <w:p w14:paraId="25CCE1C2" w14:textId="77777777" w:rsidR="0073140C" w:rsidRDefault="0073140C">
      <w:pPr>
        <w:tabs>
          <w:tab w:val="left" w:pos="280"/>
          <w:tab w:val="right" w:leader="dot" w:pos="4860"/>
        </w:tabs>
      </w:pPr>
    </w:p>
    <w:p w14:paraId="3FFD97EF" w14:textId="77777777" w:rsidR="0073140C" w:rsidRDefault="00B451D6">
      <w:pPr>
        <w:pStyle w:val="Header"/>
        <w:tabs>
          <w:tab w:val="clear" w:pos="4153"/>
          <w:tab w:val="clear" w:pos="8306"/>
          <w:tab w:val="left" w:leader="underscore" w:pos="10350"/>
        </w:tabs>
      </w:pPr>
      <w:r>
        <w:t>Worked very hard and helped with a lot.</w:t>
      </w:r>
    </w:p>
    <w:p w14:paraId="7EBA7819" w14:textId="77777777" w:rsidR="00000729" w:rsidRDefault="00000729" w:rsidP="00000729">
      <w:pPr>
        <w:pStyle w:val="Heading2"/>
        <w:rPr>
          <w:i w:val="0"/>
          <w:iCs w:val="0"/>
        </w:rPr>
      </w:pPr>
      <w:r>
        <w:br w:type="page"/>
      </w:r>
      <w:r>
        <w:rPr>
          <w:i w:val="0"/>
          <w:iCs w:val="0"/>
        </w:rPr>
        <w:lastRenderedPageBreak/>
        <w:t>Assessment of Other Group Members</w:t>
      </w:r>
    </w:p>
    <w:p w14:paraId="529E53D6" w14:textId="77777777" w:rsidR="00000729" w:rsidRDefault="00000729" w:rsidP="00000729">
      <w:pPr>
        <w:tabs>
          <w:tab w:val="left" w:pos="280"/>
          <w:tab w:val="right" w:leader="dot" w:pos="4860"/>
        </w:tabs>
      </w:pPr>
    </w:p>
    <w:p w14:paraId="1F032338" w14:textId="77777777" w:rsidR="00000729" w:rsidRDefault="00000729" w:rsidP="00000729">
      <w:pPr>
        <w:tabs>
          <w:tab w:val="left" w:pos="280"/>
          <w:tab w:val="right" w:leader="dot" w:pos="4860"/>
        </w:tabs>
      </w:pPr>
      <w:r>
        <w:rPr>
          <w:b/>
          <w:bCs/>
        </w:rPr>
        <w:t>Other member</w:t>
      </w:r>
      <w:r>
        <w:t>:  Name ___</w:t>
      </w:r>
      <w:r w:rsidR="00C35F83">
        <w:t>Jacob Mondi</w:t>
      </w:r>
      <w:r>
        <w:t>_________________________________________</w:t>
      </w:r>
    </w:p>
    <w:p w14:paraId="566AD317" w14:textId="77777777" w:rsidR="00000729" w:rsidRDefault="00000729" w:rsidP="00000729">
      <w:pPr>
        <w:pStyle w:val="Header"/>
        <w:tabs>
          <w:tab w:val="clear" w:pos="4153"/>
          <w:tab w:val="clear" w:pos="8306"/>
          <w:tab w:val="left" w:pos="280"/>
          <w:tab w:val="right" w:leader="dot" w:pos="4860"/>
        </w:tabs>
      </w:pPr>
    </w:p>
    <w:p w14:paraId="5B30F897" w14:textId="77777777" w:rsidR="00000729" w:rsidRDefault="00000729" w:rsidP="00000729">
      <w:r>
        <w:t>On the scale 1 - 5 above, rate this person’s contribution to the group on each of the criteria below:</w:t>
      </w:r>
    </w:p>
    <w:p w14:paraId="00BD8D87" w14:textId="77777777" w:rsidR="00000729" w:rsidRDefault="00000729" w:rsidP="00000729"/>
    <w:p w14:paraId="02EB3143" w14:textId="77777777" w:rsidR="00000729" w:rsidRDefault="00000729" w:rsidP="00000729">
      <w:pPr>
        <w:pStyle w:val="Header"/>
        <w:tabs>
          <w:tab w:val="clear" w:pos="4153"/>
          <w:tab w:val="clear" w:pos="8306"/>
          <w:tab w:val="left" w:pos="360"/>
          <w:tab w:val="left" w:pos="9090"/>
        </w:tabs>
      </w:pPr>
      <w:r>
        <w:t>1.</w:t>
      </w:r>
      <w:r>
        <w:tab/>
        <w:t>The amount of work and effort put into the project as a whole.</w:t>
      </w:r>
      <w:r>
        <w:tab/>
        <w:t>__</w:t>
      </w:r>
      <w:r w:rsidR="00C35F83">
        <w:t>4</w:t>
      </w:r>
      <w:r>
        <w:t>_____</w:t>
      </w:r>
    </w:p>
    <w:p w14:paraId="13CD9A2E" w14:textId="77777777" w:rsidR="00000729" w:rsidRDefault="00000729" w:rsidP="00000729">
      <w:pPr>
        <w:tabs>
          <w:tab w:val="left" w:pos="360"/>
          <w:tab w:val="left" w:pos="9090"/>
        </w:tabs>
      </w:pPr>
    </w:p>
    <w:p w14:paraId="51A09696" w14:textId="77777777" w:rsidR="00000729" w:rsidRDefault="00000729" w:rsidP="00000729">
      <w:pPr>
        <w:pStyle w:val="Header"/>
        <w:tabs>
          <w:tab w:val="clear" w:pos="4153"/>
          <w:tab w:val="clear" w:pos="8306"/>
          <w:tab w:val="left" w:pos="360"/>
          <w:tab w:val="left" w:pos="9090"/>
        </w:tabs>
      </w:pPr>
      <w:r>
        <w:t>2.</w:t>
      </w:r>
      <w:r>
        <w:tab/>
        <w:t xml:space="preserve">Willingness to work as part of the group and taking responsibility in the group. </w:t>
      </w:r>
      <w:r>
        <w:tab/>
        <w:t>___</w:t>
      </w:r>
      <w:r w:rsidR="00C35F83">
        <w:t>5</w:t>
      </w:r>
      <w:r>
        <w:t>___</w:t>
      </w:r>
    </w:p>
    <w:p w14:paraId="18BDC8B5" w14:textId="77777777" w:rsidR="00000729" w:rsidRDefault="00000729" w:rsidP="00000729">
      <w:pPr>
        <w:tabs>
          <w:tab w:val="left" w:pos="360"/>
          <w:tab w:val="left" w:pos="9090"/>
        </w:tabs>
      </w:pPr>
    </w:p>
    <w:p w14:paraId="43C97935" w14:textId="77777777" w:rsidR="00000729" w:rsidRDefault="00000729" w:rsidP="00000729">
      <w:pPr>
        <w:tabs>
          <w:tab w:val="left" w:pos="360"/>
          <w:tab w:val="left" w:pos="9090"/>
        </w:tabs>
      </w:pPr>
      <w:r>
        <w:t>3.</w:t>
      </w:r>
      <w:r>
        <w:tab/>
        <w:t xml:space="preserve">Communication within the group and participation in-group meetings. </w:t>
      </w:r>
      <w:r>
        <w:tab/>
        <w:t>__</w:t>
      </w:r>
      <w:r w:rsidR="00C35F83">
        <w:t>5</w:t>
      </w:r>
      <w:r>
        <w:t>_____</w:t>
      </w:r>
    </w:p>
    <w:p w14:paraId="233BBB99" w14:textId="77777777" w:rsidR="00000729" w:rsidRDefault="00000729" w:rsidP="00000729">
      <w:pPr>
        <w:tabs>
          <w:tab w:val="left" w:pos="360"/>
          <w:tab w:val="left" w:pos="9090"/>
        </w:tabs>
      </w:pPr>
    </w:p>
    <w:p w14:paraId="4598B226" w14:textId="77777777" w:rsidR="00000729" w:rsidRDefault="00000729" w:rsidP="00000729">
      <w:pPr>
        <w:tabs>
          <w:tab w:val="left" w:pos="360"/>
          <w:tab w:val="left" w:pos="9090"/>
        </w:tabs>
      </w:pPr>
      <w:r>
        <w:t>4.</w:t>
      </w:r>
      <w:r>
        <w:tab/>
        <w:t xml:space="preserve">Contribution to the management of the project, </w:t>
      </w:r>
      <w:r w:rsidR="00A44999">
        <w:t>e.g.,</w:t>
      </w:r>
      <w:r>
        <w:t xml:space="preserve"> work delivered on time.</w:t>
      </w:r>
      <w:r>
        <w:tab/>
        <w:t>___</w:t>
      </w:r>
      <w:r w:rsidR="00C35F83">
        <w:t>5</w:t>
      </w:r>
      <w:r>
        <w:t>____</w:t>
      </w:r>
    </w:p>
    <w:p w14:paraId="0DF74648" w14:textId="77777777" w:rsidR="00000729" w:rsidRDefault="00000729" w:rsidP="00000729">
      <w:pPr>
        <w:tabs>
          <w:tab w:val="left" w:pos="360"/>
          <w:tab w:val="left" w:pos="9090"/>
        </w:tabs>
      </w:pPr>
    </w:p>
    <w:p w14:paraId="624FEFE7" w14:textId="77777777" w:rsidR="00000729" w:rsidRDefault="00000729" w:rsidP="00000729">
      <w:pPr>
        <w:tabs>
          <w:tab w:val="left" w:pos="360"/>
          <w:tab w:val="left" w:pos="9090"/>
        </w:tabs>
      </w:pPr>
      <w:r>
        <w:t>5.</w:t>
      </w:r>
      <w:r>
        <w:tab/>
        <w:t>Problem solving and creativity on behalf of the group’s work.</w:t>
      </w:r>
      <w:r>
        <w:tab/>
        <w:t>___</w:t>
      </w:r>
      <w:r w:rsidR="00C35F83">
        <w:t>5</w:t>
      </w:r>
      <w:r>
        <w:t>____</w:t>
      </w:r>
    </w:p>
    <w:p w14:paraId="2FB35027" w14:textId="77777777" w:rsidR="00000729" w:rsidRDefault="00000729" w:rsidP="00000729"/>
    <w:p w14:paraId="0D16BCD7" w14:textId="77777777" w:rsidR="00000729" w:rsidRDefault="00000729" w:rsidP="00000729">
      <w:pPr>
        <w:tabs>
          <w:tab w:val="left" w:pos="280"/>
          <w:tab w:val="right" w:leader="dot" w:pos="4860"/>
        </w:tabs>
      </w:pPr>
      <w:r>
        <w:t>Briefly describe how you believe this person contributed to the project.</w:t>
      </w:r>
    </w:p>
    <w:p w14:paraId="3C574153" w14:textId="77777777" w:rsidR="00000729" w:rsidRDefault="00000729" w:rsidP="00000729">
      <w:pPr>
        <w:tabs>
          <w:tab w:val="left" w:pos="280"/>
          <w:tab w:val="right" w:leader="dot" w:pos="4860"/>
        </w:tabs>
      </w:pPr>
    </w:p>
    <w:p w14:paraId="7A71CFFC" w14:textId="77777777" w:rsidR="00000729" w:rsidRDefault="00B451D6" w:rsidP="00000729">
      <w:pPr>
        <w:pStyle w:val="Header"/>
        <w:tabs>
          <w:tab w:val="clear" w:pos="4153"/>
          <w:tab w:val="clear" w:pos="8306"/>
          <w:tab w:val="left" w:leader="underscore" w:pos="10350"/>
        </w:tabs>
      </w:pPr>
      <w:r>
        <w:t>Jacob worked on most things but didn’t help with as much as milad.</w:t>
      </w:r>
    </w:p>
    <w:p w14:paraId="7B44F7A5" w14:textId="77777777" w:rsidR="00000729" w:rsidRDefault="00000729" w:rsidP="00000729">
      <w:pPr>
        <w:pStyle w:val="Heading2"/>
        <w:rPr>
          <w:i w:val="0"/>
          <w:iCs w:val="0"/>
        </w:rPr>
      </w:pPr>
      <w:r>
        <w:br w:type="page"/>
      </w:r>
      <w:r>
        <w:rPr>
          <w:i w:val="0"/>
          <w:iCs w:val="0"/>
        </w:rPr>
        <w:lastRenderedPageBreak/>
        <w:t>Assessment of Other Group Members</w:t>
      </w:r>
    </w:p>
    <w:p w14:paraId="1FDD73F2" w14:textId="77777777" w:rsidR="00000729" w:rsidRDefault="00000729" w:rsidP="00000729">
      <w:pPr>
        <w:tabs>
          <w:tab w:val="left" w:pos="280"/>
          <w:tab w:val="right" w:leader="dot" w:pos="4860"/>
        </w:tabs>
      </w:pPr>
    </w:p>
    <w:p w14:paraId="0DB5E043" w14:textId="77777777" w:rsidR="00000729" w:rsidRDefault="00000729" w:rsidP="00000729">
      <w:pPr>
        <w:tabs>
          <w:tab w:val="left" w:pos="280"/>
          <w:tab w:val="right" w:leader="dot" w:pos="4860"/>
        </w:tabs>
      </w:pPr>
      <w:r>
        <w:rPr>
          <w:b/>
          <w:bCs/>
        </w:rPr>
        <w:t>Other member</w:t>
      </w:r>
      <w:r>
        <w:t>:  Name ____</w:t>
      </w:r>
      <w:r w:rsidR="00C35F83">
        <w:t>Zack Cornfield</w:t>
      </w:r>
      <w:r>
        <w:t>________________________________________</w:t>
      </w:r>
    </w:p>
    <w:p w14:paraId="1569198C" w14:textId="77777777" w:rsidR="00000729" w:rsidRDefault="00000729" w:rsidP="00000729">
      <w:pPr>
        <w:pStyle w:val="Header"/>
        <w:tabs>
          <w:tab w:val="clear" w:pos="4153"/>
          <w:tab w:val="clear" w:pos="8306"/>
          <w:tab w:val="left" w:pos="280"/>
          <w:tab w:val="right" w:leader="dot" w:pos="4860"/>
        </w:tabs>
      </w:pPr>
    </w:p>
    <w:p w14:paraId="7C05D3F7" w14:textId="77777777" w:rsidR="00000729" w:rsidRDefault="00000729" w:rsidP="00000729">
      <w:r>
        <w:t>On the scale 1 - 5 above, rate this person’s contribution to the group on each of the criteria below:</w:t>
      </w:r>
    </w:p>
    <w:p w14:paraId="06A1AF35" w14:textId="77777777" w:rsidR="00000729" w:rsidRDefault="00000729" w:rsidP="00000729"/>
    <w:p w14:paraId="03CB3D21" w14:textId="77777777" w:rsidR="00000729" w:rsidRDefault="00000729" w:rsidP="00000729">
      <w:pPr>
        <w:pStyle w:val="Header"/>
        <w:tabs>
          <w:tab w:val="clear" w:pos="4153"/>
          <w:tab w:val="clear" w:pos="8306"/>
          <w:tab w:val="left" w:pos="360"/>
          <w:tab w:val="left" w:pos="9090"/>
        </w:tabs>
      </w:pPr>
      <w:r>
        <w:t>1.</w:t>
      </w:r>
      <w:r>
        <w:tab/>
        <w:t>The amount of work and effort put into the project as a whole.</w:t>
      </w:r>
      <w:r>
        <w:tab/>
        <w:t>__</w:t>
      </w:r>
      <w:r w:rsidR="00C35F83">
        <w:t>4</w:t>
      </w:r>
      <w:r>
        <w:t>_____</w:t>
      </w:r>
    </w:p>
    <w:p w14:paraId="26F4C94C" w14:textId="77777777" w:rsidR="00000729" w:rsidRDefault="00000729" w:rsidP="00000729">
      <w:pPr>
        <w:tabs>
          <w:tab w:val="left" w:pos="360"/>
          <w:tab w:val="left" w:pos="9090"/>
        </w:tabs>
      </w:pPr>
    </w:p>
    <w:p w14:paraId="17DB25D4" w14:textId="77777777" w:rsidR="00000729" w:rsidRDefault="00000729" w:rsidP="00000729">
      <w:pPr>
        <w:pStyle w:val="Header"/>
        <w:tabs>
          <w:tab w:val="clear" w:pos="4153"/>
          <w:tab w:val="clear" w:pos="8306"/>
          <w:tab w:val="left" w:pos="360"/>
          <w:tab w:val="left" w:pos="9090"/>
        </w:tabs>
      </w:pPr>
      <w:r>
        <w:t>2.</w:t>
      </w:r>
      <w:r>
        <w:tab/>
        <w:t xml:space="preserve">Willingness to work as part of the group and taking responsibility in the group. </w:t>
      </w:r>
      <w:r>
        <w:tab/>
        <w:t>___</w:t>
      </w:r>
      <w:r w:rsidR="00C35F83">
        <w:t>4</w:t>
      </w:r>
      <w:r>
        <w:t>___</w:t>
      </w:r>
    </w:p>
    <w:p w14:paraId="4D46F8DA" w14:textId="77777777" w:rsidR="00000729" w:rsidRDefault="00000729" w:rsidP="00000729">
      <w:pPr>
        <w:tabs>
          <w:tab w:val="left" w:pos="360"/>
          <w:tab w:val="left" w:pos="9090"/>
        </w:tabs>
      </w:pPr>
    </w:p>
    <w:p w14:paraId="36C59DEF" w14:textId="77777777" w:rsidR="00000729" w:rsidRDefault="00000729" w:rsidP="00000729">
      <w:pPr>
        <w:tabs>
          <w:tab w:val="left" w:pos="360"/>
          <w:tab w:val="left" w:pos="9090"/>
        </w:tabs>
      </w:pPr>
      <w:r>
        <w:t>3.</w:t>
      </w:r>
      <w:r>
        <w:tab/>
        <w:t xml:space="preserve">Communication within the group and participation in-group meetings. </w:t>
      </w:r>
      <w:r>
        <w:tab/>
        <w:t>____</w:t>
      </w:r>
      <w:r w:rsidR="00C35F83">
        <w:t>5</w:t>
      </w:r>
      <w:r>
        <w:t>___</w:t>
      </w:r>
    </w:p>
    <w:p w14:paraId="5648B263" w14:textId="77777777" w:rsidR="00000729" w:rsidRDefault="00000729" w:rsidP="00000729">
      <w:pPr>
        <w:tabs>
          <w:tab w:val="left" w:pos="360"/>
          <w:tab w:val="left" w:pos="9090"/>
        </w:tabs>
      </w:pPr>
    </w:p>
    <w:p w14:paraId="3DF074A1" w14:textId="77777777" w:rsidR="00000729" w:rsidRDefault="00000729" w:rsidP="00000729">
      <w:pPr>
        <w:tabs>
          <w:tab w:val="left" w:pos="360"/>
          <w:tab w:val="left" w:pos="9090"/>
        </w:tabs>
      </w:pPr>
      <w:r>
        <w:t>4.</w:t>
      </w:r>
      <w:r>
        <w:tab/>
        <w:t xml:space="preserve">Contribution to the management of the project, </w:t>
      </w:r>
      <w:r w:rsidR="00A44999">
        <w:t>e.g.,</w:t>
      </w:r>
      <w:r>
        <w:t xml:space="preserve"> work delivered on time.</w:t>
      </w:r>
      <w:r>
        <w:tab/>
        <w:t>___</w:t>
      </w:r>
      <w:r w:rsidR="00C35F83">
        <w:t>5</w:t>
      </w:r>
      <w:r>
        <w:t>____</w:t>
      </w:r>
    </w:p>
    <w:p w14:paraId="4CB71735" w14:textId="77777777" w:rsidR="00000729" w:rsidRDefault="00000729" w:rsidP="00000729">
      <w:pPr>
        <w:tabs>
          <w:tab w:val="left" w:pos="360"/>
          <w:tab w:val="left" w:pos="9090"/>
        </w:tabs>
      </w:pPr>
    </w:p>
    <w:p w14:paraId="27023A7A" w14:textId="77777777" w:rsidR="00000729" w:rsidRDefault="00000729" w:rsidP="00000729">
      <w:pPr>
        <w:tabs>
          <w:tab w:val="left" w:pos="360"/>
          <w:tab w:val="left" w:pos="9090"/>
        </w:tabs>
      </w:pPr>
      <w:r>
        <w:t>5.</w:t>
      </w:r>
      <w:r>
        <w:tab/>
        <w:t>Problem solving and creativity on behalf of the group’s work.</w:t>
      </w:r>
      <w:r>
        <w:tab/>
        <w:t>___</w:t>
      </w:r>
      <w:r w:rsidR="00C35F83">
        <w:t>5</w:t>
      </w:r>
      <w:r>
        <w:t>____</w:t>
      </w:r>
    </w:p>
    <w:p w14:paraId="1B8A1537" w14:textId="77777777" w:rsidR="00000729" w:rsidRDefault="00000729" w:rsidP="00000729"/>
    <w:p w14:paraId="1B5CAFFB" w14:textId="77777777" w:rsidR="00000729" w:rsidRDefault="00000729" w:rsidP="00000729">
      <w:pPr>
        <w:tabs>
          <w:tab w:val="left" w:pos="280"/>
          <w:tab w:val="right" w:leader="dot" w:pos="4860"/>
        </w:tabs>
      </w:pPr>
      <w:r>
        <w:t>Briefly describe how you believe this person contributed to the project.</w:t>
      </w:r>
    </w:p>
    <w:p w14:paraId="4DD7F139" w14:textId="77777777" w:rsidR="00000729" w:rsidRDefault="00000729" w:rsidP="00000729">
      <w:pPr>
        <w:tabs>
          <w:tab w:val="left" w:pos="280"/>
          <w:tab w:val="right" w:leader="dot" w:pos="4860"/>
        </w:tabs>
      </w:pPr>
    </w:p>
    <w:p w14:paraId="704DE4A8" w14:textId="77777777" w:rsidR="00000729" w:rsidRDefault="00B451D6" w:rsidP="00000729">
      <w:pPr>
        <w:pStyle w:val="Header"/>
        <w:tabs>
          <w:tab w:val="clear" w:pos="4153"/>
          <w:tab w:val="clear" w:pos="8306"/>
          <w:tab w:val="left" w:leader="underscore" w:pos="10350"/>
        </w:tabs>
      </w:pPr>
      <w:r>
        <w:t>Zack did most of the documentation and some of the systems but didn’t do as much as milad and a little less than Jacob.</w:t>
      </w:r>
    </w:p>
    <w:p w14:paraId="7749EFC6" w14:textId="77777777" w:rsidR="00000729" w:rsidRDefault="00000729" w:rsidP="00000729">
      <w:pPr>
        <w:pStyle w:val="Header"/>
        <w:tabs>
          <w:tab w:val="clear" w:pos="4153"/>
          <w:tab w:val="clear" w:pos="8306"/>
          <w:tab w:val="left" w:leader="underscore" w:pos="10350"/>
        </w:tabs>
      </w:pPr>
    </w:p>
    <w:p w14:paraId="6A806AC0" w14:textId="77777777" w:rsidR="0073140C" w:rsidRDefault="0073140C">
      <w:pPr>
        <w:pStyle w:val="Header"/>
        <w:tabs>
          <w:tab w:val="clear" w:pos="4153"/>
          <w:tab w:val="clear" w:pos="8306"/>
          <w:tab w:val="left" w:leader="underscore" w:pos="10350"/>
        </w:tabs>
      </w:pPr>
    </w:p>
    <w:p w14:paraId="5B8C3046" w14:textId="77777777" w:rsidR="0073140C" w:rsidRDefault="0073140C">
      <w:pPr>
        <w:pStyle w:val="Header"/>
        <w:tabs>
          <w:tab w:val="clear" w:pos="4153"/>
          <w:tab w:val="clear" w:pos="8306"/>
          <w:tab w:val="left" w:leader="underscore" w:pos="10350"/>
        </w:tabs>
      </w:pPr>
    </w:p>
    <w:p w14:paraId="2C24D62E" w14:textId="77777777" w:rsidR="0073140C" w:rsidRDefault="0073140C">
      <w:pPr>
        <w:pStyle w:val="Header"/>
        <w:tabs>
          <w:tab w:val="clear" w:pos="4153"/>
          <w:tab w:val="clear" w:pos="8306"/>
          <w:tab w:val="left" w:leader="underscore" w:pos="10350"/>
        </w:tabs>
      </w:pPr>
    </w:p>
    <w:p w14:paraId="1C397A01" w14:textId="77777777" w:rsidR="004948CA" w:rsidRDefault="004948CA">
      <w:pPr>
        <w:pStyle w:val="Header"/>
        <w:tabs>
          <w:tab w:val="clear" w:pos="4153"/>
          <w:tab w:val="clear" w:pos="8306"/>
          <w:tab w:val="left" w:leader="underscore" w:pos="10350"/>
        </w:tabs>
      </w:pPr>
    </w:p>
    <w:p w14:paraId="640A434A" w14:textId="77777777" w:rsidR="0073140C" w:rsidRDefault="0073140C">
      <w:pPr>
        <w:pStyle w:val="Header"/>
        <w:tabs>
          <w:tab w:val="clear" w:pos="4153"/>
          <w:tab w:val="clear" w:pos="8306"/>
          <w:tab w:val="left" w:leader="underscore" w:pos="10350"/>
        </w:tabs>
      </w:pPr>
    </w:p>
    <w:sectPr w:rsidR="0073140C">
      <w:footerReference w:type="default" r:id="rId8"/>
      <w:pgSz w:w="11909" w:h="16834" w:code="9"/>
      <w:pgMar w:top="1080" w:right="720" w:bottom="1440" w:left="720" w:header="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AE299" w14:textId="77777777" w:rsidR="00CD6069" w:rsidRDefault="00CD6069">
      <w:r>
        <w:separator/>
      </w:r>
    </w:p>
  </w:endnote>
  <w:endnote w:type="continuationSeparator" w:id="0">
    <w:p w14:paraId="66802377" w14:textId="77777777" w:rsidR="00CD6069" w:rsidRDefault="00CD6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80D9A" w14:textId="77777777" w:rsidR="004948CA" w:rsidRDefault="004948CA">
    <w:pPr>
      <w:pStyle w:val="Footer"/>
      <w:jc w:val="center"/>
    </w:pPr>
    <w:r>
      <w:t xml:space="preserve">Page - </w:t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 PAGE </w:instrText>
    </w:r>
    <w:r>
      <w:rPr>
        <w:rStyle w:val="PageNumber"/>
        <w:rFonts w:cs="Arial"/>
      </w:rPr>
      <w:fldChar w:fldCharType="separate"/>
    </w:r>
    <w:r w:rsidR="00C010C4">
      <w:rPr>
        <w:rStyle w:val="PageNumber"/>
        <w:rFonts w:cs="Arial"/>
        <w:noProof/>
      </w:rPr>
      <w:t>1</w:t>
    </w:r>
    <w:r>
      <w:rPr>
        <w:rStyle w:val="PageNumber"/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41EAC" w14:textId="77777777" w:rsidR="00CD6069" w:rsidRDefault="00CD6069">
      <w:r>
        <w:separator/>
      </w:r>
    </w:p>
  </w:footnote>
  <w:footnote w:type="continuationSeparator" w:id="0">
    <w:p w14:paraId="47FCF42B" w14:textId="77777777" w:rsidR="00CD6069" w:rsidRDefault="00CD6069">
      <w:r>
        <w:continuationSeparator/>
      </w:r>
    </w:p>
  </w:footnote>
  <w:footnote w:id="1">
    <w:p w14:paraId="671211E8" w14:textId="77777777" w:rsidR="00000000" w:rsidRDefault="008317F4">
      <w:pPr>
        <w:pStyle w:val="FootnoteText"/>
      </w:pPr>
      <w:r>
        <w:rPr>
          <w:rStyle w:val="FootnoteReference"/>
          <w:rFonts w:cs="Arial"/>
        </w:rPr>
        <w:footnoteRef/>
      </w:r>
      <w:r>
        <w:t xml:space="preserve"> </w:t>
      </w:r>
      <w:r>
        <w:rPr>
          <w:lang w:val="en-US"/>
        </w:rPr>
        <w:t xml:space="preserve">This form is used </w:t>
      </w:r>
      <w:r w:rsidR="00C010C4">
        <w:rPr>
          <w:lang w:val="en-US"/>
        </w:rPr>
        <w:t xml:space="preserve">in </w:t>
      </w:r>
      <w:r>
        <w:rPr>
          <w:lang w:val="en-US"/>
        </w:rPr>
        <w:t>the final project unit ICT302</w:t>
      </w:r>
      <w:r w:rsidR="00C010C4">
        <w:rPr>
          <w:lang w:val="en-US"/>
        </w:rPr>
        <w:t xml:space="preserve"> and prior to that in ICT313.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16515"/>
    <w:multiLevelType w:val="hybridMultilevel"/>
    <w:tmpl w:val="FFFFFFFF"/>
    <w:lvl w:ilvl="0" w:tplc="371C7CDA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92FEB"/>
    <w:multiLevelType w:val="hybridMultilevel"/>
    <w:tmpl w:val="FFFFFFFF"/>
    <w:lvl w:ilvl="0" w:tplc="371C7CDA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D79D0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B9F3178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43CB7553"/>
    <w:multiLevelType w:val="hybridMultilevel"/>
    <w:tmpl w:val="FFFFFFFF"/>
    <w:lvl w:ilvl="0" w:tplc="371C7CDA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C5BAA"/>
    <w:multiLevelType w:val="hybridMultilevel"/>
    <w:tmpl w:val="FFFFFFFF"/>
    <w:lvl w:ilvl="0" w:tplc="371C7CDA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87427"/>
    <w:multiLevelType w:val="hybridMultilevel"/>
    <w:tmpl w:val="FFFFFFFF"/>
    <w:lvl w:ilvl="0" w:tplc="FA74E638">
      <w:start w:val="1"/>
      <w:numFmt w:val="bullet"/>
      <w:lvlText w:val=""/>
      <w:lvlJc w:val="left"/>
      <w:pPr>
        <w:tabs>
          <w:tab w:val="num" w:pos="0"/>
        </w:tabs>
        <w:ind w:left="576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653926"/>
    <w:multiLevelType w:val="hybridMultilevel"/>
    <w:tmpl w:val="FFFFFFFF"/>
    <w:lvl w:ilvl="0" w:tplc="C706EE4E">
      <w:start w:val="1"/>
      <w:numFmt w:val="bullet"/>
      <w:lvlText w:val=""/>
      <w:lvlJc w:val="left"/>
      <w:pPr>
        <w:tabs>
          <w:tab w:val="num" w:pos="1152"/>
        </w:tabs>
        <w:ind w:left="1152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49110759">
    <w:abstractNumId w:val="6"/>
  </w:num>
  <w:num w:numId="2" w16cid:durableId="853691063">
    <w:abstractNumId w:val="7"/>
  </w:num>
  <w:num w:numId="3" w16cid:durableId="517892373">
    <w:abstractNumId w:val="5"/>
  </w:num>
  <w:num w:numId="4" w16cid:durableId="221865023">
    <w:abstractNumId w:val="1"/>
  </w:num>
  <w:num w:numId="5" w16cid:durableId="501553356">
    <w:abstractNumId w:val="4"/>
  </w:num>
  <w:num w:numId="6" w16cid:durableId="1859000308">
    <w:abstractNumId w:val="0"/>
  </w:num>
  <w:num w:numId="7" w16cid:durableId="323172371">
    <w:abstractNumId w:val="3"/>
  </w:num>
  <w:num w:numId="8" w16cid:durableId="1849905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76"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3D36"/>
    <w:rsid w:val="00000729"/>
    <w:rsid w:val="000D2D14"/>
    <w:rsid w:val="001168E8"/>
    <w:rsid w:val="0017431B"/>
    <w:rsid w:val="00175ECA"/>
    <w:rsid w:val="00211AFB"/>
    <w:rsid w:val="00253D36"/>
    <w:rsid w:val="00340CAB"/>
    <w:rsid w:val="00344354"/>
    <w:rsid w:val="00382825"/>
    <w:rsid w:val="004948CA"/>
    <w:rsid w:val="0073140C"/>
    <w:rsid w:val="007B0833"/>
    <w:rsid w:val="007B4AFF"/>
    <w:rsid w:val="00811CB7"/>
    <w:rsid w:val="008317F4"/>
    <w:rsid w:val="00860C94"/>
    <w:rsid w:val="00947288"/>
    <w:rsid w:val="00A44999"/>
    <w:rsid w:val="00AB6B90"/>
    <w:rsid w:val="00B451D6"/>
    <w:rsid w:val="00C010C4"/>
    <w:rsid w:val="00C35F83"/>
    <w:rsid w:val="00CD6069"/>
    <w:rsid w:val="00D22713"/>
    <w:rsid w:val="00DC04BD"/>
    <w:rsid w:val="00EA2976"/>
    <w:rsid w:val="00EA51FD"/>
    <w:rsid w:val="00ED4F72"/>
    <w:rsid w:val="00FE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297347"/>
  <w14:defaultImageDpi w14:val="0"/>
  <w15:docId w15:val="{C631CF1C-7359-4DB1-A29B-BEC8CA03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page number" w:semiHidden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/>
    <w:lsdException w:name="Body Text" w:semiHidden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aliases w:val="h2,heading 2 palatino,12pt. bold,align left"/>
    <w:basedOn w:val="Normal"/>
    <w:next w:val="Normal"/>
    <w:link w:val="Heading2Char"/>
    <w:uiPriority w:val="99"/>
    <w:qFormat/>
    <w:pPr>
      <w:keepNext/>
      <w:tabs>
        <w:tab w:val="right" w:leader="dot" w:pos="9260"/>
      </w:tabs>
      <w:outlineLvl w:val="1"/>
    </w:pPr>
    <w:rPr>
      <w:b/>
      <w:bCs/>
      <w:i/>
      <w:iCs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en-AU" w:eastAsia="x-none"/>
    </w:rPr>
  </w:style>
  <w:style w:type="character" w:customStyle="1" w:styleId="Heading2Char">
    <w:name w:val="Heading 2 Char"/>
    <w:aliases w:val="h2 Char,heading 2 palatino Char,12pt. bold Char,align left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en-AU" w:eastAsia="x-none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en-AU" w:eastAsia="x-none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Pr>
      <w:rFonts w:ascii="Arial" w:hAnsi="Arial" w:cs="Arial"/>
      <w:sz w:val="24"/>
      <w:szCs w:val="24"/>
      <w:lang w:val="en-AU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locked/>
    <w:rPr>
      <w:rFonts w:ascii="Arial" w:hAnsi="Arial" w:cs="Arial"/>
      <w:sz w:val="24"/>
      <w:szCs w:val="24"/>
      <w:lang w:val="en-AU" w:eastAsia="x-none"/>
    </w:rPr>
  </w:style>
  <w:style w:type="character" w:styleId="PageNumber">
    <w:name w:val="page number"/>
    <w:uiPriority w:val="99"/>
    <w:rPr>
      <w:rFonts w:cs="Times New Roman"/>
    </w:rPr>
  </w:style>
  <w:style w:type="paragraph" w:customStyle="1" w:styleId="head1">
    <w:name w:val="head1"/>
    <w:basedOn w:val="Normal"/>
    <w:uiPriority w:val="99"/>
    <w:pPr>
      <w:outlineLvl w:val="0"/>
    </w:pPr>
    <w:rPr>
      <w:b/>
      <w:bCs/>
      <w:sz w:val="22"/>
      <w:szCs w:val="22"/>
    </w:rPr>
  </w:style>
  <w:style w:type="paragraph" w:styleId="BodyText">
    <w:name w:val="Body Text"/>
    <w:basedOn w:val="Normal"/>
    <w:link w:val="BodyTextChar"/>
    <w:uiPriority w:val="99"/>
    <w:rPr>
      <w:b/>
      <w:bCs/>
    </w:rPr>
  </w:style>
  <w:style w:type="character" w:customStyle="1" w:styleId="BodyTextChar">
    <w:name w:val="Body Text Char"/>
    <w:link w:val="BodyText"/>
    <w:uiPriority w:val="99"/>
    <w:semiHidden/>
    <w:locked/>
    <w:rPr>
      <w:rFonts w:ascii="Arial" w:hAnsi="Arial" w:cs="Arial"/>
      <w:sz w:val="24"/>
      <w:szCs w:val="24"/>
      <w:lang w:val="en-AU" w:eastAsia="x-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17F4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8317F4"/>
    <w:rPr>
      <w:rFonts w:ascii="Arial" w:hAnsi="Arial" w:cs="Arial"/>
      <w:sz w:val="20"/>
      <w:szCs w:val="20"/>
      <w:lang w:val="en-AU" w:eastAsia="en-US"/>
    </w:rPr>
  </w:style>
  <w:style w:type="character" w:styleId="FootnoteReference">
    <w:name w:val="footnote reference"/>
    <w:uiPriority w:val="99"/>
    <w:semiHidden/>
    <w:unhideWhenUsed/>
    <w:rsid w:val="008317F4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eve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0E980-B156-4318-89D0-98A23C1E4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eve2.dot</Template>
  <TotalTime>0</TotalTime>
  <Pages>5</Pages>
  <Words>780</Words>
  <Characters>4142</Characters>
  <Application>Microsoft Office Word</Application>
  <DocSecurity>0</DocSecurity>
  <Lines>165</Lines>
  <Paragraphs>75</Paragraphs>
  <ScaleCrop>false</ScaleCrop>
  <Company>Murdoch University</Company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tasks</dc:title>
  <dc:subject/>
  <dc:creator>Voysey</dc:creator>
  <cp:keywords/>
  <dc:description/>
  <cp:lastModifiedBy>Thomas Stiles</cp:lastModifiedBy>
  <cp:revision>2</cp:revision>
  <cp:lastPrinted>2003-09-05T01:35:00Z</cp:lastPrinted>
  <dcterms:created xsi:type="dcterms:W3CDTF">2024-04-13T18:02:00Z</dcterms:created>
  <dcterms:modified xsi:type="dcterms:W3CDTF">2024-04-13T18:02:00Z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8cd4f4516384ea7c44c9fb1907818eada6bdc0f5c26f4670f0781eacb5f62236</vt:lpwstr>
  </property>
</Properties>
</file>